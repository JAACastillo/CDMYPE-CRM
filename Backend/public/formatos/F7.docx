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8913"/>
      </w:tblGrid>
      <w:tr w:rsidR="00CD2B09" w14:paraId="5103E917" w14:textId="77777777" w:rsidTr="00CD2B09">
        <w:tc>
          <w:tcPr>
            <w:tcW w:w="9263" w:type="dxa"/>
          </w:tcPr>
          <w:p w14:paraId="1E120640" w14:textId="77777777" w:rsidR="00CD2B09" w:rsidRDefault="00CD2B09" w:rsidP="00CD2B09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s-MX"/>
              </w:rPr>
              <w:t>TERMINOS DE REFERENCIA</w:t>
            </w:r>
          </w:p>
          <w:p w14:paraId="26C0E452" w14:textId="218FEF56" w:rsidR="00CD2B09" w:rsidRDefault="00CD2B09" w:rsidP="00CD2B09">
            <w:pPr>
              <w:jc w:val="center"/>
              <w:rPr>
                <w:rFonts w:ascii="Arial" w:hAnsi="Arial" w:cs="Arial"/>
                <w:b/>
                <w:bCs/>
                <w:sz w:val="19"/>
                <w:szCs w:val="19"/>
                <w:lang w:val="es-MX"/>
              </w:rPr>
            </w:pPr>
            <w:r>
              <w:rPr>
                <w:rFonts w:ascii="Arial" w:hAnsi="Arial" w:cs="Arial"/>
                <w:b/>
                <w:bCs/>
                <w:sz w:val="19"/>
                <w:szCs w:val="19"/>
                <w:lang w:val="es-MX"/>
              </w:rPr>
              <w:t>“TEMA DE LA ASISTENCIA TECNICA O CAPACITACIÓN”</w:t>
            </w:r>
          </w:p>
        </w:tc>
      </w:tr>
    </w:tbl>
    <w:p w14:paraId="1359969E" w14:textId="77777777" w:rsidR="007A5EC1" w:rsidRDefault="007A5EC1" w:rsidP="0048212C">
      <w:pPr>
        <w:ind w:left="426" w:hanging="568"/>
        <w:rPr>
          <w:rFonts w:ascii="Arial" w:hAnsi="Arial" w:cs="Arial"/>
          <w:b/>
          <w:bCs/>
          <w:sz w:val="19"/>
          <w:szCs w:val="19"/>
          <w:lang w:val="es-MX"/>
        </w:rPr>
      </w:pPr>
    </w:p>
    <w:p w14:paraId="168E360A" w14:textId="77777777" w:rsidR="00CD2B09" w:rsidRDefault="00CD2B09" w:rsidP="0048212C">
      <w:pPr>
        <w:ind w:left="426" w:hanging="568"/>
        <w:rPr>
          <w:rFonts w:ascii="Arial" w:hAnsi="Arial" w:cs="Arial"/>
          <w:b/>
          <w:bCs/>
          <w:sz w:val="19"/>
          <w:szCs w:val="19"/>
          <w:lang w:val="es-MX"/>
        </w:rPr>
      </w:pPr>
    </w:p>
    <w:p w14:paraId="68BBDFDE" w14:textId="77777777" w:rsidR="00CD2B09" w:rsidRPr="00AF3A1E" w:rsidRDefault="00CD2B09" w:rsidP="0048212C">
      <w:pPr>
        <w:ind w:left="426" w:hanging="568"/>
        <w:rPr>
          <w:rFonts w:ascii="Arial" w:hAnsi="Arial" w:cs="Arial"/>
          <w:b/>
          <w:bCs/>
          <w:sz w:val="19"/>
          <w:szCs w:val="19"/>
          <w:lang w:val="es-MX"/>
        </w:rPr>
      </w:pPr>
    </w:p>
    <w:p w14:paraId="6EF3F6C6" w14:textId="77777777" w:rsidR="007A5EC1" w:rsidRPr="0048212C" w:rsidRDefault="007A5EC1" w:rsidP="0048212C">
      <w:pPr>
        <w:numPr>
          <w:ilvl w:val="0"/>
          <w:numId w:val="1"/>
        </w:numPr>
        <w:tabs>
          <w:tab w:val="clear" w:pos="720"/>
          <w:tab w:val="num" w:pos="180"/>
        </w:tabs>
        <w:ind w:left="426" w:hanging="568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Presentación:</w:t>
      </w:r>
    </w:p>
    <w:p w14:paraId="204EFFCB" w14:textId="77777777" w:rsidR="0054187B" w:rsidRPr="0048212C" w:rsidRDefault="0054187B" w:rsidP="0048212C">
      <w:pPr>
        <w:ind w:left="426" w:hanging="568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</w:p>
    <w:p w14:paraId="11B7DDF3" w14:textId="2FF45DD4" w:rsidR="004E76A8" w:rsidRPr="0048212C" w:rsidRDefault="008E1D55" w:rsidP="0048212C">
      <w:pPr>
        <w:ind w:left="426" w:hanging="568"/>
        <w:jc w:val="both"/>
        <w:rPr>
          <w:rFonts w:ascii="Arial" w:hAnsi="Arial" w:cs="Arial"/>
          <w:sz w:val="22"/>
          <w:szCs w:val="22"/>
        </w:rPr>
      </w:pPr>
      <w:r w:rsidRPr="0048212C">
        <w:rPr>
          <w:rFonts w:ascii="Arial" w:hAnsi="Arial" w:cs="Arial"/>
          <w:sz w:val="22"/>
          <w:szCs w:val="22"/>
        </w:rPr>
        <w:t>NOMBRE DE LA EMPRESA</w:t>
      </w:r>
      <w:r w:rsidR="009960FF" w:rsidRPr="0048212C">
        <w:rPr>
          <w:rFonts w:ascii="Arial" w:hAnsi="Arial" w:cs="Arial"/>
          <w:sz w:val="22"/>
          <w:szCs w:val="22"/>
        </w:rPr>
        <w:t>/GRUPO</w:t>
      </w:r>
      <w:r w:rsidR="0048212C" w:rsidRPr="0048212C">
        <w:rPr>
          <w:rFonts w:ascii="Arial" w:hAnsi="Arial" w:cs="Arial"/>
          <w:sz w:val="22"/>
          <w:szCs w:val="22"/>
        </w:rPr>
        <w:t xml:space="preserve"> QUE SOLICITA</w:t>
      </w:r>
      <w:r w:rsidR="00531D32">
        <w:rPr>
          <w:rFonts w:ascii="Arial" w:hAnsi="Arial" w:cs="Arial"/>
          <w:sz w:val="22"/>
          <w:szCs w:val="22"/>
        </w:rPr>
        <w:t xml:space="preserve"> EL SERVICIO</w:t>
      </w:r>
      <w:r w:rsidR="0048212C" w:rsidRPr="0048212C">
        <w:rPr>
          <w:rFonts w:ascii="Arial" w:hAnsi="Arial" w:cs="Arial"/>
          <w:sz w:val="22"/>
          <w:szCs w:val="22"/>
        </w:rPr>
        <w:t xml:space="preserve"> </w:t>
      </w:r>
    </w:p>
    <w:p w14:paraId="55CA6687" w14:textId="77777777" w:rsidR="004E76A8" w:rsidRPr="0048212C" w:rsidRDefault="004E76A8" w:rsidP="0048212C">
      <w:pPr>
        <w:ind w:left="426" w:hanging="568"/>
        <w:jc w:val="both"/>
        <w:rPr>
          <w:rFonts w:ascii="Arial" w:hAnsi="Arial" w:cs="Arial"/>
          <w:sz w:val="22"/>
          <w:szCs w:val="22"/>
        </w:rPr>
      </w:pPr>
    </w:p>
    <w:p w14:paraId="50CC2C2C" w14:textId="77777777" w:rsidR="004E76A8" w:rsidRPr="0048212C" w:rsidRDefault="004E76A8" w:rsidP="0048212C">
      <w:pPr>
        <w:ind w:left="426" w:hanging="568"/>
        <w:jc w:val="both"/>
        <w:rPr>
          <w:rFonts w:ascii="Arial" w:hAnsi="Arial" w:cs="Arial"/>
          <w:sz w:val="22"/>
          <w:szCs w:val="22"/>
        </w:rPr>
      </w:pPr>
      <w:r w:rsidRPr="0048212C">
        <w:rPr>
          <w:rFonts w:ascii="Arial" w:hAnsi="Arial" w:cs="Arial"/>
          <w:sz w:val="22"/>
          <w:szCs w:val="22"/>
        </w:rPr>
        <w:t>D</w:t>
      </w:r>
      <w:r w:rsidR="008E1D55" w:rsidRPr="0048212C">
        <w:rPr>
          <w:rFonts w:ascii="Arial" w:hAnsi="Arial" w:cs="Arial"/>
          <w:sz w:val="22"/>
          <w:szCs w:val="22"/>
        </w:rPr>
        <w:t>ESCRIPCI</w:t>
      </w:r>
      <w:r w:rsidRPr="0048212C">
        <w:rPr>
          <w:rFonts w:ascii="Arial" w:hAnsi="Arial" w:cs="Arial"/>
          <w:sz w:val="22"/>
          <w:szCs w:val="22"/>
        </w:rPr>
        <w:t>Ó</w:t>
      </w:r>
      <w:r w:rsidR="008E1D55" w:rsidRPr="0048212C">
        <w:rPr>
          <w:rFonts w:ascii="Arial" w:hAnsi="Arial" w:cs="Arial"/>
          <w:sz w:val="22"/>
          <w:szCs w:val="22"/>
        </w:rPr>
        <w:t>N SUMARIA</w:t>
      </w:r>
      <w:r w:rsidRPr="0048212C">
        <w:rPr>
          <w:rFonts w:ascii="Arial" w:hAnsi="Arial" w:cs="Arial"/>
          <w:sz w:val="22"/>
          <w:szCs w:val="22"/>
        </w:rPr>
        <w:t xml:space="preserve"> DE LA</w:t>
      </w:r>
      <w:r w:rsidR="0094429B" w:rsidRPr="0048212C">
        <w:rPr>
          <w:rFonts w:ascii="Arial" w:hAnsi="Arial" w:cs="Arial"/>
          <w:sz w:val="22"/>
          <w:szCs w:val="22"/>
        </w:rPr>
        <w:t>(S)</w:t>
      </w:r>
      <w:r w:rsidRPr="0048212C">
        <w:rPr>
          <w:rFonts w:ascii="Arial" w:hAnsi="Arial" w:cs="Arial"/>
          <w:sz w:val="22"/>
          <w:szCs w:val="22"/>
        </w:rPr>
        <w:t xml:space="preserve"> EMPRESA</w:t>
      </w:r>
      <w:r w:rsidR="00DC07BC" w:rsidRPr="0048212C">
        <w:rPr>
          <w:rFonts w:ascii="Arial" w:hAnsi="Arial" w:cs="Arial"/>
          <w:sz w:val="22"/>
          <w:szCs w:val="22"/>
        </w:rPr>
        <w:t>(S)</w:t>
      </w:r>
      <w:r w:rsidR="0094429B" w:rsidRPr="0048212C">
        <w:rPr>
          <w:rFonts w:ascii="Arial" w:hAnsi="Arial" w:cs="Arial"/>
          <w:sz w:val="22"/>
          <w:szCs w:val="22"/>
        </w:rPr>
        <w:t xml:space="preserve"> O GRUPO</w:t>
      </w:r>
    </w:p>
    <w:p w14:paraId="43C779BD" w14:textId="77777777" w:rsidR="004E76A8" w:rsidRPr="0048212C" w:rsidRDefault="004E76A8" w:rsidP="0048212C">
      <w:pPr>
        <w:ind w:left="426" w:hanging="568"/>
        <w:jc w:val="both"/>
        <w:rPr>
          <w:rFonts w:ascii="Arial" w:hAnsi="Arial" w:cs="Arial"/>
          <w:sz w:val="22"/>
          <w:szCs w:val="22"/>
        </w:rPr>
      </w:pPr>
    </w:p>
    <w:p w14:paraId="569614C3" w14:textId="36106947" w:rsidR="007A5EC1" w:rsidRPr="0048212C" w:rsidRDefault="007A5EC1" w:rsidP="0048212C">
      <w:pPr>
        <w:numPr>
          <w:ilvl w:val="0"/>
          <w:numId w:val="2"/>
        </w:numPr>
        <w:tabs>
          <w:tab w:val="num" w:pos="180"/>
        </w:tabs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Objetivos</w:t>
      </w:r>
      <w:r w:rsidR="00077502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 de la </w:t>
      </w:r>
      <w:r w:rsidR="00E11E98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Asistencia Técnica o </w:t>
      </w:r>
      <w:r w:rsidR="002E1456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Capacitación</w:t>
      </w:r>
      <w:r w:rsidR="00866227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:</w:t>
      </w:r>
    </w:p>
    <w:p w14:paraId="56A75328" w14:textId="77777777" w:rsidR="00E23A54" w:rsidRPr="0048212C" w:rsidRDefault="00E23A54" w:rsidP="0048212C">
      <w:pPr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</w:p>
    <w:p w14:paraId="6C2E08F5" w14:textId="77777777" w:rsidR="00866227" w:rsidRPr="0048212C" w:rsidRDefault="00077502" w:rsidP="0048212C">
      <w:pPr>
        <w:numPr>
          <w:ilvl w:val="1"/>
          <w:numId w:val="9"/>
        </w:numPr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O</w:t>
      </w:r>
      <w:r w:rsidR="00866227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bjetivo General:</w:t>
      </w:r>
    </w:p>
    <w:p w14:paraId="3D1AA0A1" w14:textId="77777777" w:rsidR="00077502" w:rsidRPr="0048212C" w:rsidRDefault="00077502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4191239E" w14:textId="77777777" w:rsidR="00077502" w:rsidRPr="0048212C" w:rsidRDefault="00077502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78104A26" w14:textId="77777777" w:rsidR="00077502" w:rsidRPr="0048212C" w:rsidRDefault="00077502" w:rsidP="0048212C">
      <w:pPr>
        <w:numPr>
          <w:ilvl w:val="1"/>
          <w:numId w:val="9"/>
        </w:numPr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Objetivo </w:t>
      </w:r>
      <w:proofErr w:type="spellStart"/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Especifico</w:t>
      </w:r>
      <w:proofErr w:type="spellEnd"/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:</w:t>
      </w:r>
    </w:p>
    <w:p w14:paraId="23F98745" w14:textId="77777777" w:rsidR="00E23A54" w:rsidRPr="0048212C" w:rsidRDefault="00E23A54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36C73876" w14:textId="77777777" w:rsidR="00077502" w:rsidRPr="0048212C" w:rsidRDefault="00077502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13CDCAE8" w14:textId="77777777" w:rsidR="007A5EC1" w:rsidRPr="0048212C" w:rsidRDefault="007A5EC1" w:rsidP="0048212C">
      <w:pPr>
        <w:numPr>
          <w:ilvl w:val="0"/>
          <w:numId w:val="2"/>
        </w:numPr>
        <w:tabs>
          <w:tab w:val="left" w:pos="180"/>
        </w:tabs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Productos</w:t>
      </w:r>
      <w:r w:rsidR="00866227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 Esperado</w:t>
      </w:r>
      <w:r w:rsidR="00216AA7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s</w:t>
      </w: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:</w:t>
      </w:r>
    </w:p>
    <w:p w14:paraId="58EDD70F" w14:textId="77777777" w:rsidR="00EF2696" w:rsidRPr="0048212C" w:rsidRDefault="00EF2696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37603DCE" w14:textId="77777777" w:rsidR="00EF2696" w:rsidRPr="0048212C" w:rsidRDefault="00EF2696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022FDC22" w14:textId="77777777" w:rsidR="00B27C14" w:rsidRPr="0048212C" w:rsidRDefault="00710469" w:rsidP="0048212C">
      <w:pPr>
        <w:numPr>
          <w:ilvl w:val="0"/>
          <w:numId w:val="2"/>
        </w:numPr>
        <w:tabs>
          <w:tab w:val="num" w:pos="180"/>
        </w:tabs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Oferta Técnica</w:t>
      </w:r>
      <w:r w:rsidR="00BB2919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 y económica</w:t>
      </w: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:</w:t>
      </w:r>
    </w:p>
    <w:p w14:paraId="011CC518" w14:textId="77777777" w:rsidR="00B27C14" w:rsidRPr="0048212C" w:rsidRDefault="00B27C14" w:rsidP="0048212C">
      <w:pPr>
        <w:ind w:left="426" w:hanging="568"/>
        <w:jc w:val="both"/>
        <w:rPr>
          <w:rFonts w:ascii="Arial" w:hAnsi="Arial" w:cs="Arial"/>
          <w:bCs/>
          <w:sz w:val="22"/>
          <w:szCs w:val="22"/>
          <w:lang w:val="es-MX"/>
        </w:rPr>
      </w:pPr>
    </w:p>
    <w:p w14:paraId="47C1DACD" w14:textId="77777777" w:rsidR="007A5EC1" w:rsidRPr="0048212C" w:rsidRDefault="007A5EC1" w:rsidP="0048212C">
      <w:pPr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 xml:space="preserve">La oferta técnica </w:t>
      </w:r>
      <w:r w:rsidR="00BB2919" w:rsidRPr="0048212C">
        <w:rPr>
          <w:rFonts w:ascii="Arial" w:hAnsi="Arial" w:cs="Arial"/>
          <w:sz w:val="22"/>
          <w:szCs w:val="22"/>
          <w:lang w:val="es-MX"/>
        </w:rPr>
        <w:t xml:space="preserve">y económica </w:t>
      </w:r>
      <w:r w:rsidRPr="0048212C">
        <w:rPr>
          <w:rFonts w:ascii="Arial" w:hAnsi="Arial" w:cs="Arial"/>
          <w:sz w:val="22"/>
          <w:szCs w:val="22"/>
          <w:lang w:val="es-MX"/>
        </w:rPr>
        <w:t xml:space="preserve">deberá ser presentada </w:t>
      </w:r>
      <w:r w:rsidR="00497883" w:rsidRPr="0048212C">
        <w:rPr>
          <w:rFonts w:ascii="Arial" w:hAnsi="Arial" w:cs="Arial"/>
          <w:sz w:val="22"/>
          <w:szCs w:val="22"/>
          <w:lang w:val="es-MX"/>
        </w:rPr>
        <w:t xml:space="preserve">de acuerdo al </w:t>
      </w:r>
      <w:r w:rsidR="0040175A" w:rsidRPr="0048212C">
        <w:rPr>
          <w:rFonts w:ascii="Arial" w:hAnsi="Arial" w:cs="Arial"/>
          <w:sz w:val="22"/>
          <w:szCs w:val="22"/>
          <w:lang w:val="es-MX"/>
        </w:rPr>
        <w:t>siguiente contenido</w:t>
      </w:r>
      <w:r w:rsidR="00FC69C5" w:rsidRPr="0048212C">
        <w:rPr>
          <w:rFonts w:ascii="Arial" w:hAnsi="Arial" w:cs="Arial"/>
          <w:sz w:val="22"/>
          <w:szCs w:val="22"/>
          <w:lang w:val="es-MX"/>
        </w:rPr>
        <w:t>, ver anexo de o</w:t>
      </w:r>
      <w:r w:rsidR="00497883" w:rsidRPr="0048212C">
        <w:rPr>
          <w:rFonts w:ascii="Arial" w:hAnsi="Arial" w:cs="Arial"/>
          <w:sz w:val="22"/>
          <w:szCs w:val="22"/>
          <w:lang w:val="es-MX"/>
        </w:rPr>
        <w:t>ferta</w:t>
      </w:r>
      <w:r w:rsidR="0019422C" w:rsidRPr="0048212C">
        <w:rPr>
          <w:rFonts w:ascii="Arial" w:hAnsi="Arial" w:cs="Arial"/>
          <w:sz w:val="22"/>
          <w:szCs w:val="22"/>
          <w:lang w:val="es-MX"/>
        </w:rPr>
        <w:t>:</w:t>
      </w:r>
    </w:p>
    <w:p w14:paraId="72F3B3F8" w14:textId="77777777" w:rsidR="0040175A" w:rsidRPr="0048212C" w:rsidRDefault="0040175A" w:rsidP="0048212C">
      <w:pPr>
        <w:numPr>
          <w:ilvl w:val="0"/>
          <w:numId w:val="11"/>
        </w:numPr>
        <w:tabs>
          <w:tab w:val="clear" w:pos="0"/>
          <w:tab w:val="num" w:pos="180"/>
        </w:tabs>
        <w:spacing w:before="80"/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>Descripción de la empresa</w:t>
      </w:r>
      <w:r w:rsidR="002E1456" w:rsidRPr="0048212C">
        <w:rPr>
          <w:rFonts w:ascii="Arial" w:hAnsi="Arial" w:cs="Arial"/>
          <w:sz w:val="22"/>
          <w:szCs w:val="22"/>
          <w:lang w:val="es-MX"/>
        </w:rPr>
        <w:t>(s)</w:t>
      </w:r>
    </w:p>
    <w:p w14:paraId="0A4C2576" w14:textId="77777777" w:rsidR="0040175A" w:rsidRPr="0048212C" w:rsidRDefault="0040175A" w:rsidP="0048212C">
      <w:pPr>
        <w:numPr>
          <w:ilvl w:val="0"/>
          <w:numId w:val="11"/>
        </w:numPr>
        <w:tabs>
          <w:tab w:val="clear" w:pos="0"/>
          <w:tab w:val="num" w:pos="180"/>
        </w:tabs>
        <w:spacing w:before="80"/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>Objetivos</w:t>
      </w:r>
      <w:r w:rsidR="00497883" w:rsidRPr="0048212C">
        <w:rPr>
          <w:rFonts w:ascii="Arial" w:hAnsi="Arial" w:cs="Arial"/>
          <w:sz w:val="22"/>
          <w:szCs w:val="22"/>
          <w:lang w:val="es-MX"/>
        </w:rPr>
        <w:t xml:space="preserve"> </w:t>
      </w:r>
    </w:p>
    <w:p w14:paraId="2645D6CB" w14:textId="77777777" w:rsidR="0040175A" w:rsidRPr="0048212C" w:rsidRDefault="0040175A" w:rsidP="0048212C">
      <w:pPr>
        <w:numPr>
          <w:ilvl w:val="0"/>
          <w:numId w:val="11"/>
        </w:numPr>
        <w:tabs>
          <w:tab w:val="clear" w:pos="0"/>
          <w:tab w:val="num" w:pos="180"/>
        </w:tabs>
        <w:spacing w:before="80"/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>Metodología de trabajo</w:t>
      </w:r>
    </w:p>
    <w:p w14:paraId="604DE2B1" w14:textId="77777777" w:rsidR="0040175A" w:rsidRPr="0048212C" w:rsidRDefault="0040175A" w:rsidP="0048212C">
      <w:pPr>
        <w:numPr>
          <w:ilvl w:val="0"/>
          <w:numId w:val="11"/>
        </w:numPr>
        <w:tabs>
          <w:tab w:val="clear" w:pos="0"/>
          <w:tab w:val="num" w:pos="180"/>
        </w:tabs>
        <w:spacing w:before="80"/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>Productos esperados</w:t>
      </w:r>
    </w:p>
    <w:p w14:paraId="26FE7BF1" w14:textId="77777777" w:rsidR="00AB1E51" w:rsidRPr="0048212C" w:rsidRDefault="00AB1E51" w:rsidP="0048212C">
      <w:pPr>
        <w:numPr>
          <w:ilvl w:val="0"/>
          <w:numId w:val="11"/>
        </w:numPr>
        <w:tabs>
          <w:tab w:val="clear" w:pos="0"/>
          <w:tab w:val="num" w:pos="180"/>
        </w:tabs>
        <w:spacing w:before="80"/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>Plazo de ejecución</w:t>
      </w:r>
    </w:p>
    <w:p w14:paraId="0BE585A6" w14:textId="717C9291" w:rsidR="0040175A" w:rsidRPr="0048212C" w:rsidRDefault="0040175A" w:rsidP="0048212C">
      <w:pPr>
        <w:numPr>
          <w:ilvl w:val="0"/>
          <w:numId w:val="11"/>
        </w:numPr>
        <w:tabs>
          <w:tab w:val="clear" w:pos="0"/>
          <w:tab w:val="num" w:pos="180"/>
        </w:tabs>
        <w:spacing w:before="80"/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  <w:r w:rsidRPr="0048212C">
        <w:rPr>
          <w:rFonts w:ascii="Arial" w:hAnsi="Arial" w:cs="Arial"/>
          <w:sz w:val="22"/>
          <w:szCs w:val="22"/>
          <w:lang w:val="es-MX"/>
        </w:rPr>
        <w:t>Plan de trabajo</w:t>
      </w:r>
      <w:r w:rsidR="00497883" w:rsidRPr="0048212C">
        <w:rPr>
          <w:rFonts w:ascii="Arial" w:hAnsi="Arial" w:cs="Arial"/>
          <w:sz w:val="22"/>
          <w:szCs w:val="22"/>
          <w:lang w:val="es-MX"/>
        </w:rPr>
        <w:t xml:space="preserve"> </w:t>
      </w:r>
      <w:r w:rsidR="00273751" w:rsidRPr="0048212C">
        <w:rPr>
          <w:rFonts w:ascii="Arial" w:hAnsi="Arial" w:cs="Arial"/>
          <w:sz w:val="22"/>
          <w:szCs w:val="22"/>
          <w:lang w:val="es-MX"/>
        </w:rPr>
        <w:t xml:space="preserve">de la asistencia técnica o carta didáctica </w:t>
      </w:r>
      <w:r w:rsidR="00CD2B09">
        <w:rPr>
          <w:rFonts w:ascii="Arial" w:hAnsi="Arial" w:cs="Arial"/>
          <w:sz w:val="22"/>
          <w:szCs w:val="22"/>
          <w:lang w:val="es-MX"/>
        </w:rPr>
        <w:t>(</w:t>
      </w:r>
      <w:r w:rsidR="00273751" w:rsidRPr="0048212C">
        <w:rPr>
          <w:rFonts w:ascii="Arial" w:hAnsi="Arial" w:cs="Arial"/>
          <w:sz w:val="22"/>
          <w:szCs w:val="22"/>
          <w:lang w:val="es-MX"/>
        </w:rPr>
        <w:t>en el caso de capacitación</w:t>
      </w:r>
      <w:r w:rsidR="00CD2B09">
        <w:rPr>
          <w:rFonts w:ascii="Arial" w:hAnsi="Arial" w:cs="Arial"/>
          <w:sz w:val="22"/>
          <w:szCs w:val="22"/>
          <w:lang w:val="es-MX"/>
        </w:rPr>
        <w:t>)</w:t>
      </w:r>
      <w:r w:rsidR="00273751" w:rsidRPr="0048212C">
        <w:rPr>
          <w:rFonts w:ascii="Arial" w:hAnsi="Arial" w:cs="Arial"/>
          <w:sz w:val="22"/>
          <w:szCs w:val="22"/>
          <w:lang w:val="es-MX"/>
        </w:rPr>
        <w:t>.</w:t>
      </w:r>
    </w:p>
    <w:p w14:paraId="7F44F483" w14:textId="77777777" w:rsidR="00D62BEC" w:rsidRPr="0048212C" w:rsidRDefault="00D62BEC" w:rsidP="0048212C">
      <w:pPr>
        <w:ind w:left="426" w:hanging="568"/>
        <w:jc w:val="both"/>
        <w:rPr>
          <w:rFonts w:ascii="Arial" w:hAnsi="Arial" w:cs="Arial"/>
          <w:sz w:val="22"/>
          <w:szCs w:val="22"/>
          <w:lang w:val="es-MX"/>
        </w:rPr>
      </w:pPr>
    </w:p>
    <w:p w14:paraId="1365432C" w14:textId="32E5AB96" w:rsidR="00B27C14" w:rsidRPr="0048212C" w:rsidRDefault="00D30820" w:rsidP="0048212C">
      <w:pPr>
        <w:numPr>
          <w:ilvl w:val="0"/>
          <w:numId w:val="2"/>
        </w:numPr>
        <w:tabs>
          <w:tab w:val="num" w:pos="180"/>
        </w:tabs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T</w:t>
      </w:r>
      <w:r w:rsidR="007A5EC1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iempo</w:t>
      </w:r>
      <w:r w:rsidR="00BB2919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 de ejecución de la </w:t>
      </w:r>
      <w:r w:rsidR="00FC69C5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asistencia </w:t>
      </w:r>
      <w:r w:rsidR="00531D32">
        <w:rPr>
          <w:rFonts w:ascii="Arial" w:hAnsi="Arial" w:cs="Arial"/>
          <w:b/>
          <w:bCs/>
          <w:sz w:val="22"/>
          <w:szCs w:val="22"/>
          <w:u w:val="single"/>
          <w:lang w:val="es-MX"/>
        </w:rPr>
        <w:t xml:space="preserve">técnica o </w:t>
      </w:r>
      <w:r w:rsidR="00FC69C5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capacitación</w:t>
      </w:r>
      <w:r w:rsidR="00BB2919"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:</w:t>
      </w:r>
    </w:p>
    <w:p w14:paraId="2ECEB2F2" w14:textId="77777777" w:rsidR="00B27C14" w:rsidRPr="0048212C" w:rsidRDefault="00B27C14" w:rsidP="0048212C">
      <w:pPr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</w:p>
    <w:p w14:paraId="4AB3BE16" w14:textId="77777777" w:rsidR="00B27C14" w:rsidRPr="0048212C" w:rsidRDefault="00B27C14" w:rsidP="0048212C">
      <w:pPr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</w:p>
    <w:p w14:paraId="6C903977" w14:textId="77777777" w:rsidR="00B27C14" w:rsidRPr="0048212C" w:rsidRDefault="00B27C14" w:rsidP="0048212C">
      <w:pPr>
        <w:numPr>
          <w:ilvl w:val="0"/>
          <w:numId w:val="2"/>
        </w:numPr>
        <w:tabs>
          <w:tab w:val="num" w:pos="180"/>
        </w:tabs>
        <w:ind w:left="426" w:hanging="568"/>
        <w:jc w:val="both"/>
        <w:rPr>
          <w:rFonts w:ascii="Arial" w:hAnsi="Arial" w:cs="Arial"/>
          <w:b/>
          <w:bCs/>
          <w:sz w:val="22"/>
          <w:szCs w:val="22"/>
          <w:u w:val="single"/>
          <w:lang w:val="es-MX"/>
        </w:rPr>
      </w:pPr>
      <w:r w:rsidRPr="0048212C">
        <w:rPr>
          <w:rFonts w:ascii="Arial" w:hAnsi="Arial" w:cs="Arial"/>
          <w:b/>
          <w:bCs/>
          <w:sz w:val="22"/>
          <w:szCs w:val="22"/>
          <w:u w:val="single"/>
          <w:lang w:val="es-MX"/>
        </w:rPr>
        <w:t>Plazo de presentación de ofertas:</w:t>
      </w:r>
    </w:p>
    <w:p w14:paraId="73F98483" w14:textId="77777777" w:rsidR="00B27C14" w:rsidRDefault="00B27C14" w:rsidP="00B27C14">
      <w:pPr>
        <w:ind w:left="-180"/>
        <w:jc w:val="both"/>
        <w:rPr>
          <w:rFonts w:ascii="Arial" w:hAnsi="Arial" w:cs="Arial"/>
          <w:b/>
          <w:bCs/>
          <w:sz w:val="19"/>
          <w:szCs w:val="19"/>
          <w:u w:val="single"/>
          <w:lang w:val="es-MX"/>
        </w:rPr>
      </w:pPr>
    </w:p>
    <w:p w14:paraId="465D8036" w14:textId="77777777" w:rsidR="0048212C" w:rsidRDefault="0048212C" w:rsidP="00B27C14">
      <w:pPr>
        <w:ind w:left="-180"/>
        <w:jc w:val="both"/>
        <w:rPr>
          <w:rFonts w:ascii="Arial" w:hAnsi="Arial" w:cs="Arial"/>
          <w:b/>
          <w:bCs/>
          <w:sz w:val="19"/>
          <w:szCs w:val="19"/>
          <w:u w:val="single"/>
          <w:lang w:val="es-MX"/>
        </w:rPr>
      </w:pPr>
    </w:p>
    <w:p w14:paraId="0C0C83BE" w14:textId="598D0D7B" w:rsidR="0048212C" w:rsidRPr="0048212C" w:rsidRDefault="00F322A5" w:rsidP="00B27C14">
      <w:pPr>
        <w:ind w:left="-180"/>
        <w:jc w:val="both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INSTRUCCIÓN</w:t>
      </w:r>
      <w:proofErr w:type="gramStart"/>
      <w:r w:rsidR="0048212C" w:rsidRPr="0048212C">
        <w:rPr>
          <w:rFonts w:ascii="Arial" w:hAnsi="Arial" w:cs="Arial"/>
          <w:b/>
          <w:bCs/>
          <w:lang w:val="es-MX"/>
        </w:rPr>
        <w:t>:  La</w:t>
      </w:r>
      <w:proofErr w:type="gramEnd"/>
      <w:r w:rsidR="0048212C" w:rsidRPr="0048212C">
        <w:rPr>
          <w:rFonts w:ascii="Arial" w:hAnsi="Arial" w:cs="Arial"/>
          <w:b/>
          <w:bCs/>
          <w:lang w:val="es-MX"/>
        </w:rPr>
        <w:t xml:space="preserve"> oferta técnica y económica </w:t>
      </w:r>
      <w:r w:rsidR="007F1EB1">
        <w:rPr>
          <w:rFonts w:ascii="Arial" w:hAnsi="Arial" w:cs="Arial"/>
          <w:b/>
          <w:bCs/>
          <w:lang w:val="es-MX"/>
        </w:rPr>
        <w:t xml:space="preserve">podrá presentarse de manera física o electrónica </w:t>
      </w:r>
      <w:r w:rsidR="00F01F8D">
        <w:rPr>
          <w:rFonts w:ascii="Arial" w:hAnsi="Arial" w:cs="Arial"/>
          <w:b/>
          <w:bCs/>
          <w:lang w:val="es-MX"/>
        </w:rPr>
        <w:t>debidamente firmada.</w:t>
      </w:r>
      <w:bookmarkStart w:id="0" w:name="_GoBack"/>
      <w:bookmarkEnd w:id="0"/>
    </w:p>
    <w:sectPr w:rsidR="0048212C" w:rsidRPr="0048212C" w:rsidSect="0048212C">
      <w:headerReference w:type="default" r:id="rId8"/>
      <w:footerReference w:type="even" r:id="rId9"/>
      <w:footerReference w:type="default" r:id="rId10"/>
      <w:pgSz w:w="12242" w:h="15842" w:code="1"/>
      <w:pgMar w:top="1560" w:right="1418" w:bottom="1418" w:left="1701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745573" w14:textId="77777777" w:rsidR="00B309E8" w:rsidRPr="00AF3A1E" w:rsidRDefault="00B309E8">
      <w:pPr>
        <w:rPr>
          <w:sz w:val="21"/>
          <w:szCs w:val="21"/>
        </w:rPr>
      </w:pPr>
      <w:r w:rsidRPr="00AF3A1E">
        <w:rPr>
          <w:sz w:val="21"/>
          <w:szCs w:val="21"/>
        </w:rPr>
        <w:separator/>
      </w:r>
    </w:p>
  </w:endnote>
  <w:endnote w:type="continuationSeparator" w:id="0">
    <w:p w14:paraId="21D81923" w14:textId="77777777" w:rsidR="00B309E8" w:rsidRPr="00AF3A1E" w:rsidRDefault="00B309E8">
      <w:pPr>
        <w:rPr>
          <w:sz w:val="21"/>
          <w:szCs w:val="21"/>
        </w:rPr>
      </w:pPr>
      <w:r w:rsidRPr="00AF3A1E">
        <w:rPr>
          <w:sz w:val="21"/>
          <w:szCs w:val="21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C6D8C4" w14:textId="77777777" w:rsidR="00086AC3" w:rsidRPr="00AF3A1E" w:rsidRDefault="00EA659F" w:rsidP="004F51C8">
    <w:pPr>
      <w:pStyle w:val="Piedepgina"/>
      <w:framePr w:wrap="around" w:vAnchor="text" w:hAnchor="margin" w:xAlign="right" w:y="1"/>
      <w:rPr>
        <w:rStyle w:val="Nmerodepgina"/>
        <w:sz w:val="21"/>
        <w:szCs w:val="21"/>
      </w:rPr>
    </w:pPr>
    <w:r w:rsidRPr="00AF3A1E">
      <w:rPr>
        <w:rStyle w:val="Nmerodepgina"/>
        <w:sz w:val="21"/>
        <w:szCs w:val="21"/>
      </w:rPr>
      <w:fldChar w:fldCharType="begin"/>
    </w:r>
    <w:r w:rsidR="00086AC3" w:rsidRPr="00AF3A1E">
      <w:rPr>
        <w:rStyle w:val="Nmerodepgina"/>
        <w:sz w:val="21"/>
        <w:szCs w:val="21"/>
      </w:rPr>
      <w:instrText xml:space="preserve">PAGE  </w:instrText>
    </w:r>
    <w:r w:rsidRPr="00AF3A1E">
      <w:rPr>
        <w:rStyle w:val="Nmerodepgina"/>
        <w:sz w:val="21"/>
        <w:szCs w:val="21"/>
      </w:rPr>
      <w:fldChar w:fldCharType="end"/>
    </w:r>
  </w:p>
  <w:p w14:paraId="5176D768" w14:textId="77777777" w:rsidR="00086AC3" w:rsidRPr="00AF3A1E" w:rsidRDefault="00086AC3" w:rsidP="009D4B7F">
    <w:pPr>
      <w:pStyle w:val="Piedepgina"/>
      <w:ind w:right="360"/>
      <w:rPr>
        <w:sz w:val="21"/>
        <w:szCs w:val="21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5567" w14:textId="56B60A60" w:rsidR="006849D0" w:rsidRDefault="00F82DA4" w:rsidP="00F86034">
    <w:pPr>
      <w:pStyle w:val="Piedepgina"/>
      <w:ind w:left="4248" w:firstLine="4248"/>
    </w:pPr>
    <w:r>
      <w:rPr>
        <w:noProof/>
        <w:lang w:eastAsia="es-SV"/>
      </w:rPr>
      <w:drawing>
        <wp:anchor distT="0" distB="0" distL="114300" distR="114300" simplePos="0" relativeHeight="251673600" behindDoc="0" locked="0" layoutInCell="1" allowOverlap="1" wp14:anchorId="4089C1F2" wp14:editId="6CC58E72">
          <wp:simplePos x="0" y="0"/>
          <wp:positionH relativeFrom="column">
            <wp:posOffset>4589145</wp:posOffset>
          </wp:positionH>
          <wp:positionV relativeFrom="paragraph">
            <wp:posOffset>-286385</wp:posOffset>
          </wp:positionV>
          <wp:extent cx="767080" cy="546735"/>
          <wp:effectExtent l="0" t="0" r="0" b="5715"/>
          <wp:wrapSquare wrapText="bothSides"/>
          <wp:docPr id="1871" name="9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71" name="9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7080" cy="54673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839A5">
      <w:rPr>
        <w:noProof/>
        <w:lang w:eastAsia="es-SV"/>
      </w:rPr>
      <w:drawing>
        <wp:anchor distT="0" distB="0" distL="114300" distR="114300" simplePos="0" relativeHeight="251671552" behindDoc="0" locked="0" layoutInCell="1" allowOverlap="1" wp14:anchorId="2800E225" wp14:editId="20B8F98A">
          <wp:simplePos x="0" y="0"/>
          <wp:positionH relativeFrom="column">
            <wp:posOffset>-114300</wp:posOffset>
          </wp:positionH>
          <wp:positionV relativeFrom="paragraph">
            <wp:posOffset>-287655</wp:posOffset>
          </wp:positionV>
          <wp:extent cx="1485900" cy="363698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2014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900" cy="36369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8212C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7D6B24" wp14:editId="41F423BE">
              <wp:simplePos x="0" y="0"/>
              <wp:positionH relativeFrom="column">
                <wp:posOffset>7071995</wp:posOffset>
              </wp:positionH>
              <wp:positionV relativeFrom="paragraph">
                <wp:posOffset>6732270</wp:posOffset>
              </wp:positionV>
              <wp:extent cx="1600200" cy="342900"/>
              <wp:effectExtent l="0" t="0" r="25400" b="3810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61D316D" w14:textId="77777777" w:rsidR="0048212C" w:rsidRDefault="0048212C" w:rsidP="0048212C">
                          <w:r>
                            <w:t>LOGO INSTITUCION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556.85pt;margin-top:530.1pt;width:126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" filled="f" strokecolor="black [3213]">
              <v:textbox inset=",7.2pt,,7.2pt">
                <w:txbxContent>
                  <w:p w14:paraId="061D316D" w14:textId="77777777" w:rsidR="0048212C" w:rsidRDefault="0048212C" w:rsidP="0048212C">
                    <w:r>
                      <w:t>LOGO INSTITUCION</w:t>
                    </w:r>
                  </w:p>
                </w:txbxContent>
              </v:textbox>
            </v:shape>
          </w:pict>
        </mc:Fallback>
      </mc:AlternateContent>
    </w:r>
    <w:r w:rsidR="0048212C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62BEA28" wp14:editId="4DC2C4B7">
              <wp:simplePos x="0" y="0"/>
              <wp:positionH relativeFrom="column">
                <wp:posOffset>7071995</wp:posOffset>
              </wp:positionH>
              <wp:positionV relativeFrom="paragraph">
                <wp:posOffset>6732270</wp:posOffset>
              </wp:positionV>
              <wp:extent cx="1600200" cy="342900"/>
              <wp:effectExtent l="0" t="0" r="25400" b="3810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D1E87AC" w14:textId="77777777" w:rsidR="0048212C" w:rsidRDefault="0048212C" w:rsidP="0048212C">
                          <w:r>
                            <w:t>LOGO INSTITUCION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id="_x0000_s1028" type="#_x0000_t202" style="position:absolute;left:0;text-align:left;margin-left:556.85pt;margin-top:530.1pt;width:126pt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" filled="f" strokecolor="black [3213]">
              <v:textbox inset=",7.2pt,,7.2pt">
                <w:txbxContent>
                  <w:p w14:paraId="2D1E87AC" w14:textId="77777777" w:rsidR="0048212C" w:rsidRDefault="0048212C" w:rsidP="0048212C">
                    <w:r>
                      <w:t>LOGO INSTITUCION</w:t>
                    </w:r>
                  </w:p>
                </w:txbxContent>
              </v:textbox>
            </v:shape>
          </w:pict>
        </mc:Fallback>
      </mc:AlternateContent>
    </w:r>
    <w:r w:rsidR="0048212C"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401858F" wp14:editId="096D9A11">
              <wp:simplePos x="0" y="0"/>
              <wp:positionH relativeFrom="column">
                <wp:posOffset>7071995</wp:posOffset>
              </wp:positionH>
              <wp:positionV relativeFrom="paragraph">
                <wp:posOffset>6732270</wp:posOffset>
              </wp:positionV>
              <wp:extent cx="1600200" cy="342900"/>
              <wp:effectExtent l="0" t="0" r="25400" b="3810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F207364" w14:textId="77777777" w:rsidR="0048212C" w:rsidRDefault="0048212C" w:rsidP="0048212C">
                          <w:r>
                            <w:t>LOGO INSTITUCION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id="_x0000_s1029" type="#_x0000_t202" style="position:absolute;left:0;text-align:left;margin-left:556.85pt;margin-top:530.1pt;width:126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" filled="f" strokecolor="black [3213]">
              <v:textbox inset=",7.2pt,,7.2pt">
                <w:txbxContent>
                  <w:p w14:paraId="5F207364" w14:textId="77777777" w:rsidR="0048212C" w:rsidRDefault="0048212C" w:rsidP="0048212C">
                    <w:r>
                      <w:t>LOGO INSTITUCION</w:t>
                    </w:r>
                  </w:p>
                </w:txbxContent>
              </v:textbox>
            </v:shape>
          </w:pict>
        </mc:Fallback>
      </mc:AlternateContent>
    </w:r>
    <w:r w:rsidR="00AC58B8">
      <w:t>F6</w:t>
    </w:r>
  </w:p>
  <w:p w14:paraId="1EC71A86" w14:textId="77777777" w:rsidR="00086AC3" w:rsidRPr="00AF3A1E" w:rsidRDefault="0048212C" w:rsidP="0048212C">
    <w:pPr>
      <w:pStyle w:val="Piedepgina"/>
      <w:tabs>
        <w:tab w:val="left" w:pos="1940"/>
      </w:tabs>
      <w:rPr>
        <w:rFonts w:ascii="Arial" w:hAnsi="Arial" w:cs="Arial"/>
        <w:sz w:val="17"/>
        <w:szCs w:val="17"/>
      </w:rPr>
    </w:pPr>
    <w:r>
      <w:rPr>
        <w:rFonts w:ascii="Arial" w:hAnsi="Arial" w:cs="Arial"/>
        <w:sz w:val="17"/>
        <w:szCs w:val="17"/>
      </w:rPr>
      <w:tab/>
    </w:r>
    <w:r>
      <w:rPr>
        <w:rFonts w:ascii="Arial" w:hAnsi="Arial" w:cs="Arial"/>
        <w:sz w:val="17"/>
        <w:szCs w:val="17"/>
      </w:rPr>
      <w:tab/>
    </w:r>
    <w:r>
      <w:rPr>
        <w:noProof/>
        <w:lang w:eastAsia="es-SV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4CBC2CDB" wp14:editId="6A11AD9D">
              <wp:simplePos x="0" y="0"/>
              <wp:positionH relativeFrom="column">
                <wp:posOffset>7071995</wp:posOffset>
              </wp:positionH>
              <wp:positionV relativeFrom="paragraph">
                <wp:posOffset>6732270</wp:posOffset>
              </wp:positionV>
              <wp:extent cx="1600200" cy="342900"/>
              <wp:effectExtent l="0" t="0" r="25400" b="3810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0" cy="34290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 type="none" w="med" len="med"/>
                        <a:tailEnd type="none" w="med" len="med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0846ECF1" w14:textId="77777777" w:rsidR="0048212C" w:rsidRDefault="0048212C" w:rsidP="0048212C">
                          <w:r>
                            <w:t>LOGO INSTITUCION</w:t>
                          </w: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shape id="_x0000_s1030" type="#_x0000_t202" style="position:absolute;margin-left:556.85pt;margin-top:530.1pt;width:126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" filled="f" strokecolor="black [3213]">
              <v:textbox inset=",7.2pt,,7.2pt">
                <w:txbxContent>
                  <w:p w14:paraId="0846ECF1" w14:textId="77777777" w:rsidR="0048212C" w:rsidRDefault="0048212C" w:rsidP="0048212C">
                    <w:r>
                      <w:t>LOGO INSTITUCION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7CC53C" w14:textId="77777777" w:rsidR="00B309E8" w:rsidRPr="00AF3A1E" w:rsidRDefault="00B309E8">
      <w:pPr>
        <w:rPr>
          <w:sz w:val="21"/>
          <w:szCs w:val="21"/>
        </w:rPr>
      </w:pPr>
      <w:r w:rsidRPr="00AF3A1E">
        <w:rPr>
          <w:sz w:val="21"/>
          <w:szCs w:val="21"/>
        </w:rPr>
        <w:separator/>
      </w:r>
    </w:p>
  </w:footnote>
  <w:footnote w:type="continuationSeparator" w:id="0">
    <w:p w14:paraId="7BAA1660" w14:textId="77777777" w:rsidR="00B309E8" w:rsidRPr="00AF3A1E" w:rsidRDefault="00B309E8">
      <w:pPr>
        <w:rPr>
          <w:sz w:val="21"/>
          <w:szCs w:val="21"/>
        </w:rPr>
      </w:pPr>
      <w:r w:rsidRPr="00AF3A1E">
        <w:rPr>
          <w:sz w:val="21"/>
          <w:szCs w:val="21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5A1D4" w14:textId="77777777" w:rsidR="00086AC3" w:rsidRPr="00AF3A1E" w:rsidRDefault="0048212C">
    <w:pPr>
      <w:pStyle w:val="Encabezado"/>
      <w:rPr>
        <w:sz w:val="21"/>
        <w:szCs w:val="21"/>
      </w:rPr>
    </w:pPr>
    <w:r>
      <w:rPr>
        <w:noProof/>
        <w:lang w:eastAsia="es-SV"/>
      </w:rPr>
      <w:drawing>
        <wp:anchor distT="0" distB="0" distL="114300" distR="114300" simplePos="0" relativeHeight="251657216" behindDoc="0" locked="0" layoutInCell="1" allowOverlap="1" wp14:anchorId="40E0D44F" wp14:editId="0C3DB118">
          <wp:simplePos x="0" y="0"/>
          <wp:positionH relativeFrom="column">
            <wp:posOffset>2057400</wp:posOffset>
          </wp:positionH>
          <wp:positionV relativeFrom="paragraph">
            <wp:posOffset>-128270</wp:posOffset>
          </wp:positionV>
          <wp:extent cx="1343504" cy="571449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cdmype plural con lem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504" cy="5714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48B7"/>
    <w:multiLevelType w:val="multilevel"/>
    <w:tmpl w:val="FD14B4F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"/>
        </w:tabs>
        <w:ind w:left="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abstractNum w:abstractNumId="1">
    <w:nsid w:val="09541701"/>
    <w:multiLevelType w:val="hybridMultilevel"/>
    <w:tmpl w:val="62FCB9F4"/>
    <w:lvl w:ilvl="0" w:tplc="0C0A000D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">
    <w:nsid w:val="0A6505CF"/>
    <w:multiLevelType w:val="hybridMultilevel"/>
    <w:tmpl w:val="0442BD52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2E2363"/>
    <w:multiLevelType w:val="hybridMultilevel"/>
    <w:tmpl w:val="8B245402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13666973"/>
    <w:multiLevelType w:val="hybridMultilevel"/>
    <w:tmpl w:val="402A1D6C"/>
    <w:lvl w:ilvl="0" w:tplc="C166E676">
      <w:start w:val="1"/>
      <w:numFmt w:val="bullet"/>
      <w:lvlText w:val=""/>
      <w:lvlJc w:val="left"/>
      <w:pPr>
        <w:tabs>
          <w:tab w:val="num" w:pos="986"/>
        </w:tabs>
        <w:ind w:left="1128" w:hanging="142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8A4FED"/>
    <w:multiLevelType w:val="multilevel"/>
    <w:tmpl w:val="FD14B4F6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"/>
        </w:tabs>
        <w:ind w:left="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abstractNum w:abstractNumId="6">
    <w:nsid w:val="1DD06CB1"/>
    <w:multiLevelType w:val="hybridMultilevel"/>
    <w:tmpl w:val="24FA108E"/>
    <w:lvl w:ilvl="0" w:tplc="C166E676">
      <w:start w:val="1"/>
      <w:numFmt w:val="bullet"/>
      <w:lvlText w:val=""/>
      <w:lvlJc w:val="left"/>
      <w:pPr>
        <w:tabs>
          <w:tab w:val="num" w:pos="0"/>
        </w:tabs>
        <w:ind w:left="142" w:hanging="142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6A38BD"/>
    <w:multiLevelType w:val="hybridMultilevel"/>
    <w:tmpl w:val="B372B776"/>
    <w:lvl w:ilvl="0" w:tplc="0F36F61A">
      <w:start w:val="1"/>
      <w:numFmt w:val="bullet"/>
      <w:lvlText w:val=""/>
      <w:lvlJc w:val="left"/>
      <w:pPr>
        <w:tabs>
          <w:tab w:val="num" w:pos="567"/>
        </w:tabs>
        <w:ind w:left="567" w:hanging="454"/>
      </w:pPr>
      <w:rPr>
        <w:rFonts w:ascii="Wingdings" w:hAnsi="Wingdings" w:hint="default"/>
        <w:color w:val="auto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62C111A"/>
    <w:multiLevelType w:val="hybridMultilevel"/>
    <w:tmpl w:val="6C6023B4"/>
    <w:lvl w:ilvl="0" w:tplc="7ECCF3CE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1A8A948">
      <w:start w:val="1"/>
      <w:numFmt w:val="bullet"/>
      <w:lvlText w:val=""/>
      <w:lvlJc w:val="left"/>
      <w:pPr>
        <w:tabs>
          <w:tab w:val="num" w:pos="1534"/>
        </w:tabs>
        <w:ind w:left="1534" w:hanging="454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62903C4"/>
    <w:multiLevelType w:val="hybridMultilevel"/>
    <w:tmpl w:val="657E09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671486"/>
    <w:multiLevelType w:val="hybridMultilevel"/>
    <w:tmpl w:val="18165446"/>
    <w:lvl w:ilvl="0" w:tplc="83A4CA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819367D"/>
    <w:multiLevelType w:val="multilevel"/>
    <w:tmpl w:val="2B32611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"/>
        </w:tabs>
        <w:ind w:left="1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"/>
        </w:tabs>
        <w:ind w:left="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"/>
        </w:tabs>
        <w:ind w:left="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"/>
        </w:tabs>
        <w:ind w:left="3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"/>
        </w:tabs>
        <w:ind w:left="1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"/>
        </w:tabs>
        <w:ind w:left="360" w:hanging="180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4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456"/>
    <w:rsid w:val="000274DE"/>
    <w:rsid w:val="00042D95"/>
    <w:rsid w:val="0005348D"/>
    <w:rsid w:val="00077502"/>
    <w:rsid w:val="000839A5"/>
    <w:rsid w:val="00086AC3"/>
    <w:rsid w:val="000A14EE"/>
    <w:rsid w:val="000A20D7"/>
    <w:rsid w:val="000D49E3"/>
    <w:rsid w:val="000E103D"/>
    <w:rsid w:val="00142FF8"/>
    <w:rsid w:val="001800AD"/>
    <w:rsid w:val="0019422C"/>
    <w:rsid w:val="001E0193"/>
    <w:rsid w:val="00216AA7"/>
    <w:rsid w:val="002500DA"/>
    <w:rsid w:val="00261A0D"/>
    <w:rsid w:val="002656E2"/>
    <w:rsid w:val="00273751"/>
    <w:rsid w:val="002E0EC5"/>
    <w:rsid w:val="002E1456"/>
    <w:rsid w:val="00311AA6"/>
    <w:rsid w:val="0033166C"/>
    <w:rsid w:val="00334F28"/>
    <w:rsid w:val="003B0D10"/>
    <w:rsid w:val="003B42D1"/>
    <w:rsid w:val="003E1581"/>
    <w:rsid w:val="0040175A"/>
    <w:rsid w:val="004402CB"/>
    <w:rsid w:val="0044468D"/>
    <w:rsid w:val="0047132E"/>
    <w:rsid w:val="0048212C"/>
    <w:rsid w:val="00494119"/>
    <w:rsid w:val="00497883"/>
    <w:rsid w:val="004D23DC"/>
    <w:rsid w:val="004E76A8"/>
    <w:rsid w:val="004F51C8"/>
    <w:rsid w:val="00531D32"/>
    <w:rsid w:val="0054187B"/>
    <w:rsid w:val="0054765A"/>
    <w:rsid w:val="005B4C59"/>
    <w:rsid w:val="005D1807"/>
    <w:rsid w:val="005D3DF8"/>
    <w:rsid w:val="005E2917"/>
    <w:rsid w:val="005E2A52"/>
    <w:rsid w:val="006238E8"/>
    <w:rsid w:val="00641A2A"/>
    <w:rsid w:val="0064334D"/>
    <w:rsid w:val="00660117"/>
    <w:rsid w:val="006733D4"/>
    <w:rsid w:val="006849D0"/>
    <w:rsid w:val="00685D97"/>
    <w:rsid w:val="006B347B"/>
    <w:rsid w:val="0070586B"/>
    <w:rsid w:val="00710469"/>
    <w:rsid w:val="00717BE6"/>
    <w:rsid w:val="00753D1C"/>
    <w:rsid w:val="007A48D2"/>
    <w:rsid w:val="007A5EC1"/>
    <w:rsid w:val="007C09D2"/>
    <w:rsid w:val="007F1EB1"/>
    <w:rsid w:val="008566EE"/>
    <w:rsid w:val="00866227"/>
    <w:rsid w:val="008C16D3"/>
    <w:rsid w:val="008C2021"/>
    <w:rsid w:val="008E1D55"/>
    <w:rsid w:val="008E608D"/>
    <w:rsid w:val="00941EF1"/>
    <w:rsid w:val="0094429B"/>
    <w:rsid w:val="0095354A"/>
    <w:rsid w:val="009717A2"/>
    <w:rsid w:val="009960FF"/>
    <w:rsid w:val="009A36D4"/>
    <w:rsid w:val="009C0921"/>
    <w:rsid w:val="009D4B7F"/>
    <w:rsid w:val="00A1241F"/>
    <w:rsid w:val="00A215F0"/>
    <w:rsid w:val="00A303CB"/>
    <w:rsid w:val="00A6232B"/>
    <w:rsid w:val="00AB1E51"/>
    <w:rsid w:val="00AC58B8"/>
    <w:rsid w:val="00AF3A1E"/>
    <w:rsid w:val="00B1366E"/>
    <w:rsid w:val="00B27C14"/>
    <w:rsid w:val="00B309E8"/>
    <w:rsid w:val="00B45B32"/>
    <w:rsid w:val="00B45F6B"/>
    <w:rsid w:val="00B7757F"/>
    <w:rsid w:val="00B80B48"/>
    <w:rsid w:val="00BA0B1B"/>
    <w:rsid w:val="00BB2919"/>
    <w:rsid w:val="00BB4507"/>
    <w:rsid w:val="00BE5061"/>
    <w:rsid w:val="00C22095"/>
    <w:rsid w:val="00C71632"/>
    <w:rsid w:val="00C906EA"/>
    <w:rsid w:val="00C917E5"/>
    <w:rsid w:val="00CD1ED0"/>
    <w:rsid w:val="00CD2B09"/>
    <w:rsid w:val="00CE3016"/>
    <w:rsid w:val="00CE6AD1"/>
    <w:rsid w:val="00D00A97"/>
    <w:rsid w:val="00D06074"/>
    <w:rsid w:val="00D06A31"/>
    <w:rsid w:val="00D30820"/>
    <w:rsid w:val="00D54762"/>
    <w:rsid w:val="00D62BEC"/>
    <w:rsid w:val="00DC07BC"/>
    <w:rsid w:val="00DC4AA6"/>
    <w:rsid w:val="00DD507B"/>
    <w:rsid w:val="00DE7494"/>
    <w:rsid w:val="00E11E98"/>
    <w:rsid w:val="00E23A54"/>
    <w:rsid w:val="00E25CBC"/>
    <w:rsid w:val="00E26AB1"/>
    <w:rsid w:val="00E329BA"/>
    <w:rsid w:val="00E80F41"/>
    <w:rsid w:val="00EA659F"/>
    <w:rsid w:val="00EC3644"/>
    <w:rsid w:val="00EE0EFE"/>
    <w:rsid w:val="00EF2696"/>
    <w:rsid w:val="00F01F8D"/>
    <w:rsid w:val="00F322A5"/>
    <w:rsid w:val="00F60DE9"/>
    <w:rsid w:val="00F82DA4"/>
    <w:rsid w:val="00F85DD1"/>
    <w:rsid w:val="00F86034"/>
    <w:rsid w:val="00FC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B0B7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EC1"/>
    <w:rPr>
      <w:sz w:val="24"/>
      <w:szCs w:val="24"/>
      <w:lang w:val="es-SV"/>
    </w:rPr>
  </w:style>
  <w:style w:type="paragraph" w:styleId="Ttulo5">
    <w:name w:val="heading 5"/>
    <w:basedOn w:val="Normal"/>
    <w:next w:val="Normal"/>
    <w:qFormat/>
    <w:rsid w:val="00866227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Arial" w:hAnsi="Arial" w:cs="Arial"/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A5EC1"/>
    <w:pPr>
      <w:jc w:val="both"/>
    </w:pPr>
    <w:rPr>
      <w:rFonts w:ascii="Comic Sans MS" w:hAnsi="Comic Sans MS"/>
      <w:lang w:val="es-MX"/>
    </w:rPr>
  </w:style>
  <w:style w:type="paragraph" w:styleId="Piedepgina">
    <w:name w:val="footer"/>
    <w:basedOn w:val="Normal"/>
    <w:link w:val="PiedepginaCar"/>
    <w:uiPriority w:val="99"/>
    <w:rsid w:val="009D4B7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D4B7F"/>
  </w:style>
  <w:style w:type="paragraph" w:styleId="Encabezado">
    <w:name w:val="header"/>
    <w:basedOn w:val="Normal"/>
    <w:rsid w:val="009D4B7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D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2E14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E1456"/>
    <w:rPr>
      <w:rFonts w:ascii="Tahoma" w:hAnsi="Tahoma" w:cs="Tahoma"/>
      <w:sz w:val="16"/>
      <w:szCs w:val="16"/>
      <w:lang w:val="es-SV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49D0"/>
    <w:rPr>
      <w:sz w:val="24"/>
      <w:szCs w:val="24"/>
      <w:lang w:val="es-SV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A5EC1"/>
    <w:rPr>
      <w:sz w:val="24"/>
      <w:szCs w:val="24"/>
      <w:lang w:val="es-SV"/>
    </w:rPr>
  </w:style>
  <w:style w:type="paragraph" w:styleId="Ttulo5">
    <w:name w:val="heading 5"/>
    <w:basedOn w:val="Normal"/>
    <w:next w:val="Normal"/>
    <w:qFormat/>
    <w:rsid w:val="00866227"/>
    <w:pPr>
      <w:keepNext/>
      <w:overflowPunct w:val="0"/>
      <w:autoSpaceDE w:val="0"/>
      <w:autoSpaceDN w:val="0"/>
      <w:adjustRightInd w:val="0"/>
      <w:jc w:val="both"/>
      <w:textAlignment w:val="baseline"/>
      <w:outlineLvl w:val="4"/>
    </w:pPr>
    <w:rPr>
      <w:rFonts w:ascii="Arial" w:hAnsi="Arial" w:cs="Arial"/>
      <w:b/>
      <w:bCs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7A5EC1"/>
    <w:pPr>
      <w:jc w:val="both"/>
    </w:pPr>
    <w:rPr>
      <w:rFonts w:ascii="Comic Sans MS" w:hAnsi="Comic Sans MS"/>
      <w:lang w:val="es-MX"/>
    </w:rPr>
  </w:style>
  <w:style w:type="paragraph" w:styleId="Piedepgina">
    <w:name w:val="footer"/>
    <w:basedOn w:val="Normal"/>
    <w:link w:val="PiedepginaCar"/>
    <w:uiPriority w:val="99"/>
    <w:rsid w:val="009D4B7F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9D4B7F"/>
  </w:style>
  <w:style w:type="paragraph" w:styleId="Encabezado">
    <w:name w:val="header"/>
    <w:basedOn w:val="Normal"/>
    <w:rsid w:val="009D4B7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9D4B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2E145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E1456"/>
    <w:rPr>
      <w:rFonts w:ascii="Tahoma" w:hAnsi="Tahoma" w:cs="Tahoma"/>
      <w:sz w:val="16"/>
      <w:szCs w:val="16"/>
      <w:lang w:val="es-SV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849D0"/>
    <w:rPr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rtiz\Mis%20documentos\CONAMYPE%202010\Texas\CDMypes%20II\Manuales%20para%20los%20CDMYPES\anexos%20CDMYPES\anexos%20generales\F-AT-04%20Terminos%20de%20referenci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F-AT-04 Terminos de referencia</Template>
  <TotalTime>17</TotalTime>
  <Pages>1</Pages>
  <Words>131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TERMINOS DE REFERENCIA</vt:lpstr>
    </vt:vector>
  </TitlesOfParts>
  <Company>FUSADES</Company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TERMINOS DE REFERENCIA</dc:title>
  <dc:subject/>
  <dc:creator>Rafael Ortiz</dc:creator>
  <cp:keywords/>
  <dc:description/>
  <cp:lastModifiedBy>u</cp:lastModifiedBy>
  <cp:revision>10</cp:revision>
  <cp:lastPrinted>2014-01-14T21:12:00Z</cp:lastPrinted>
  <dcterms:created xsi:type="dcterms:W3CDTF">2013-07-31T16:06:00Z</dcterms:created>
  <dcterms:modified xsi:type="dcterms:W3CDTF">2015-04-08T22:21:00Z</dcterms:modified>
</cp:coreProperties>
</file>